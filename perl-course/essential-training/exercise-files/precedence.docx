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43649" w14:textId="0032BDA1" w:rsidR="003A4AD7" w:rsidRDefault="00417AA5" w:rsidP="00417AA5">
      <w:pPr>
        <w:pStyle w:val="Title"/>
      </w:pPr>
      <w:r>
        <w:t>Operator Precedence in Perl</w:t>
      </w:r>
    </w:p>
    <w:p w14:paraId="23A4B14E" w14:textId="77777777" w:rsidR="00417AA5" w:rsidRPr="00417AA5" w:rsidRDefault="00417AA5" w:rsidP="00417AA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1995"/>
        <w:gridCol w:w="5280"/>
      </w:tblGrid>
      <w:tr w:rsidR="00417AA5" w:rsidRPr="00693E3A" w14:paraId="7ED22492" w14:textId="77777777" w:rsidTr="00637CC5">
        <w:trPr>
          <w:trHeight w:val="432"/>
          <w:jc w:val="center"/>
        </w:trPr>
        <w:tc>
          <w:tcPr>
            <w:tcW w:w="810" w:type="dxa"/>
            <w:vAlign w:val="center"/>
            <w:hideMark/>
          </w:tcPr>
          <w:p w14:paraId="40A15AF5" w14:textId="77777777" w:rsidR="00417AA5" w:rsidRPr="00693E3A" w:rsidRDefault="00417AA5" w:rsidP="00637CC5">
            <w:pPr>
              <w:jc w:val="center"/>
            </w:pPr>
            <w:r w:rsidRPr="00693E3A">
              <w:t>1</w:t>
            </w:r>
          </w:p>
        </w:tc>
        <w:tc>
          <w:tcPr>
            <w:tcW w:w="1995" w:type="dxa"/>
            <w:vAlign w:val="center"/>
            <w:hideMark/>
          </w:tcPr>
          <w:p w14:paraId="092B392E" w14:textId="77777777" w:rsidR="00417AA5" w:rsidRPr="00693E3A" w:rsidRDefault="00417AA5" w:rsidP="00637CC5">
            <w:pPr>
              <w:jc w:val="center"/>
            </w:pPr>
            <w:r w:rsidRPr="00693E3A">
              <w:t>left</w:t>
            </w:r>
          </w:p>
        </w:tc>
        <w:tc>
          <w:tcPr>
            <w:tcW w:w="5280" w:type="dxa"/>
            <w:vAlign w:val="center"/>
            <w:hideMark/>
          </w:tcPr>
          <w:p w14:paraId="5A3D5AD3" w14:textId="77777777" w:rsidR="00417AA5" w:rsidRPr="00693E3A" w:rsidRDefault="00417AA5" w:rsidP="00637CC5">
            <w:pPr>
              <w:rPr>
                <w:rFonts w:ascii="Times New Roman" w:hAnsi="Times New Roman"/>
                <w:i/>
                <w:sz w:val="24"/>
              </w:rPr>
            </w:pPr>
            <w:r w:rsidRPr="00693E3A">
              <w:rPr>
                <w:i/>
                <w:sz w:val="24"/>
              </w:rPr>
              <w:t>terms and list operators</w:t>
            </w:r>
          </w:p>
        </w:tc>
      </w:tr>
      <w:tr w:rsidR="00417AA5" w:rsidRPr="00693E3A" w14:paraId="7A65A54D" w14:textId="77777777" w:rsidTr="00637CC5">
        <w:trPr>
          <w:trHeight w:val="432"/>
          <w:jc w:val="center"/>
        </w:trPr>
        <w:tc>
          <w:tcPr>
            <w:tcW w:w="810" w:type="dxa"/>
            <w:vAlign w:val="center"/>
            <w:hideMark/>
          </w:tcPr>
          <w:p w14:paraId="5ED1DFA9" w14:textId="77777777" w:rsidR="00417AA5" w:rsidRPr="00693E3A" w:rsidRDefault="00417AA5" w:rsidP="00637CC5">
            <w:pPr>
              <w:jc w:val="center"/>
            </w:pPr>
            <w:r w:rsidRPr="00693E3A">
              <w:t>2</w:t>
            </w:r>
          </w:p>
        </w:tc>
        <w:tc>
          <w:tcPr>
            <w:tcW w:w="1995" w:type="dxa"/>
            <w:vAlign w:val="center"/>
            <w:hideMark/>
          </w:tcPr>
          <w:p w14:paraId="347E4284" w14:textId="77777777" w:rsidR="00417AA5" w:rsidRPr="00693E3A" w:rsidRDefault="00417AA5" w:rsidP="00637CC5">
            <w:pPr>
              <w:jc w:val="center"/>
            </w:pPr>
            <w:r w:rsidRPr="00693E3A">
              <w:t>left</w:t>
            </w:r>
          </w:p>
        </w:tc>
        <w:tc>
          <w:tcPr>
            <w:tcW w:w="5280" w:type="dxa"/>
            <w:vAlign w:val="center"/>
            <w:hideMark/>
          </w:tcPr>
          <w:p w14:paraId="6ACA9FE9" w14:textId="77777777" w:rsidR="00417AA5" w:rsidRPr="00693E3A" w:rsidRDefault="00417AA5" w:rsidP="00637CC5">
            <w:pPr>
              <w:rPr>
                <w:rFonts w:ascii="Times New Roman" w:hAnsi="Times New Roman"/>
                <w:sz w:val="24"/>
              </w:rPr>
            </w:pPr>
            <w:r w:rsidRPr="00693E3A">
              <w:rPr>
                <w:rFonts w:ascii="Calynda" w:hAnsi="Calynda" w:cs="Calynda"/>
                <w:sz w:val="24"/>
              </w:rPr>
              <w:t>-&gt;</w:t>
            </w:r>
          </w:p>
        </w:tc>
      </w:tr>
      <w:tr w:rsidR="00417AA5" w:rsidRPr="00693E3A" w14:paraId="73DC5DE2" w14:textId="77777777" w:rsidTr="00637CC5">
        <w:trPr>
          <w:trHeight w:val="432"/>
          <w:jc w:val="center"/>
        </w:trPr>
        <w:tc>
          <w:tcPr>
            <w:tcW w:w="810" w:type="dxa"/>
            <w:vAlign w:val="center"/>
            <w:hideMark/>
          </w:tcPr>
          <w:p w14:paraId="28837E53" w14:textId="77777777" w:rsidR="00417AA5" w:rsidRPr="00693E3A" w:rsidRDefault="00417AA5" w:rsidP="00637CC5">
            <w:pPr>
              <w:jc w:val="center"/>
            </w:pPr>
            <w:r w:rsidRPr="00693E3A">
              <w:t>3</w:t>
            </w:r>
          </w:p>
        </w:tc>
        <w:tc>
          <w:tcPr>
            <w:tcW w:w="1995" w:type="dxa"/>
            <w:vAlign w:val="center"/>
            <w:hideMark/>
          </w:tcPr>
          <w:p w14:paraId="5791F9A9" w14:textId="77777777" w:rsidR="00417AA5" w:rsidRPr="00693E3A" w:rsidRDefault="00417AA5" w:rsidP="00637CC5">
            <w:pPr>
              <w:jc w:val="center"/>
            </w:pPr>
            <w:r w:rsidRPr="00693E3A">
              <w:t>nonassoc</w:t>
            </w:r>
          </w:p>
        </w:tc>
        <w:tc>
          <w:tcPr>
            <w:tcW w:w="5280" w:type="dxa"/>
            <w:vAlign w:val="center"/>
            <w:hideMark/>
          </w:tcPr>
          <w:p w14:paraId="1623BB7D" w14:textId="77777777" w:rsidR="00417AA5" w:rsidRPr="00693E3A" w:rsidRDefault="00417AA5" w:rsidP="00637CC5">
            <w:pPr>
              <w:rPr>
                <w:rFonts w:ascii="Times New Roman" w:hAnsi="Times New Roman"/>
                <w:sz w:val="24"/>
              </w:rPr>
            </w:pPr>
            <w:r w:rsidRPr="00693E3A">
              <w:rPr>
                <w:rFonts w:ascii="Calynda" w:hAnsi="Calynda" w:cs="Calynda"/>
                <w:sz w:val="24"/>
              </w:rPr>
              <w:t>++ --</w:t>
            </w:r>
          </w:p>
        </w:tc>
      </w:tr>
      <w:tr w:rsidR="00417AA5" w:rsidRPr="00693E3A" w14:paraId="33701DF4" w14:textId="77777777" w:rsidTr="00637CC5">
        <w:trPr>
          <w:trHeight w:val="432"/>
          <w:jc w:val="center"/>
        </w:trPr>
        <w:tc>
          <w:tcPr>
            <w:tcW w:w="810" w:type="dxa"/>
            <w:vAlign w:val="center"/>
            <w:hideMark/>
          </w:tcPr>
          <w:p w14:paraId="680A9F22" w14:textId="77777777" w:rsidR="00417AA5" w:rsidRPr="00693E3A" w:rsidRDefault="00417AA5" w:rsidP="00637CC5">
            <w:pPr>
              <w:jc w:val="center"/>
            </w:pPr>
            <w:r w:rsidRPr="00693E3A">
              <w:t>4</w:t>
            </w:r>
          </w:p>
        </w:tc>
        <w:tc>
          <w:tcPr>
            <w:tcW w:w="1995" w:type="dxa"/>
            <w:vAlign w:val="center"/>
            <w:hideMark/>
          </w:tcPr>
          <w:p w14:paraId="7A87DB40" w14:textId="77777777" w:rsidR="00417AA5" w:rsidRPr="00693E3A" w:rsidRDefault="00417AA5" w:rsidP="00637CC5">
            <w:pPr>
              <w:jc w:val="center"/>
            </w:pPr>
            <w:r w:rsidRPr="00693E3A">
              <w:t>right</w:t>
            </w:r>
          </w:p>
        </w:tc>
        <w:tc>
          <w:tcPr>
            <w:tcW w:w="5280" w:type="dxa"/>
            <w:vAlign w:val="center"/>
            <w:hideMark/>
          </w:tcPr>
          <w:p w14:paraId="48F328C6" w14:textId="77777777" w:rsidR="00417AA5" w:rsidRPr="00693E3A" w:rsidRDefault="00417AA5" w:rsidP="00637CC5">
            <w:pPr>
              <w:rPr>
                <w:rFonts w:ascii="Times New Roman" w:hAnsi="Times New Roman"/>
                <w:sz w:val="24"/>
              </w:rPr>
            </w:pPr>
            <w:r w:rsidRPr="00693E3A">
              <w:rPr>
                <w:rFonts w:ascii="Calynda" w:hAnsi="Calynda" w:cs="Calynda"/>
                <w:sz w:val="24"/>
              </w:rPr>
              <w:t>**</w:t>
            </w:r>
          </w:p>
        </w:tc>
      </w:tr>
      <w:tr w:rsidR="00417AA5" w:rsidRPr="00693E3A" w14:paraId="5F32671A" w14:textId="77777777" w:rsidTr="00637CC5">
        <w:trPr>
          <w:trHeight w:val="432"/>
          <w:jc w:val="center"/>
        </w:trPr>
        <w:tc>
          <w:tcPr>
            <w:tcW w:w="810" w:type="dxa"/>
            <w:vAlign w:val="center"/>
            <w:hideMark/>
          </w:tcPr>
          <w:p w14:paraId="6F39F44D" w14:textId="77777777" w:rsidR="00417AA5" w:rsidRPr="00693E3A" w:rsidRDefault="00417AA5" w:rsidP="00637CC5">
            <w:pPr>
              <w:jc w:val="center"/>
            </w:pPr>
            <w:r w:rsidRPr="00693E3A">
              <w:t>5</w:t>
            </w:r>
          </w:p>
        </w:tc>
        <w:tc>
          <w:tcPr>
            <w:tcW w:w="1995" w:type="dxa"/>
            <w:vAlign w:val="center"/>
            <w:hideMark/>
          </w:tcPr>
          <w:p w14:paraId="1D5E25EF" w14:textId="77777777" w:rsidR="00417AA5" w:rsidRPr="00693E3A" w:rsidRDefault="00417AA5" w:rsidP="00637CC5">
            <w:pPr>
              <w:jc w:val="center"/>
            </w:pPr>
            <w:r w:rsidRPr="00693E3A">
              <w:t>right</w:t>
            </w:r>
          </w:p>
        </w:tc>
        <w:tc>
          <w:tcPr>
            <w:tcW w:w="5280" w:type="dxa"/>
            <w:vAlign w:val="center"/>
            <w:hideMark/>
          </w:tcPr>
          <w:p w14:paraId="3FE21452" w14:textId="77777777" w:rsidR="00417AA5" w:rsidRPr="00693E3A" w:rsidRDefault="00417AA5" w:rsidP="00637CC5">
            <w:pPr>
              <w:rPr>
                <w:rFonts w:ascii="Times New Roman" w:hAnsi="Times New Roman"/>
                <w:sz w:val="24"/>
              </w:rPr>
            </w:pPr>
            <w:r w:rsidRPr="00693E3A">
              <w:rPr>
                <w:rFonts w:ascii="Calynda" w:hAnsi="Calynda" w:cs="Calynda"/>
                <w:sz w:val="24"/>
              </w:rPr>
              <w:t xml:space="preserve">! ~ \ </w:t>
            </w:r>
            <w:r w:rsidRPr="00693E3A">
              <w:rPr>
                <w:i/>
                <w:sz w:val="24"/>
              </w:rPr>
              <w:t>and unary</w:t>
            </w:r>
            <w:r w:rsidRPr="00693E3A">
              <w:rPr>
                <w:rFonts w:ascii="Calynda" w:hAnsi="Calynda" w:cs="Calynda"/>
                <w:sz w:val="24"/>
              </w:rPr>
              <w:t xml:space="preserve"> + </w:t>
            </w:r>
            <w:r w:rsidRPr="00693E3A">
              <w:rPr>
                <w:i/>
                <w:sz w:val="24"/>
              </w:rPr>
              <w:t>and</w:t>
            </w:r>
            <w:r w:rsidRPr="00693E3A">
              <w:rPr>
                <w:rFonts w:ascii="Calynda" w:hAnsi="Calynda" w:cs="Calynda"/>
                <w:sz w:val="24"/>
              </w:rPr>
              <w:t xml:space="preserve"> -</w:t>
            </w:r>
          </w:p>
        </w:tc>
      </w:tr>
      <w:tr w:rsidR="00417AA5" w:rsidRPr="00693E3A" w14:paraId="4E66CC8E" w14:textId="77777777" w:rsidTr="00637CC5">
        <w:trPr>
          <w:trHeight w:val="432"/>
          <w:jc w:val="center"/>
        </w:trPr>
        <w:tc>
          <w:tcPr>
            <w:tcW w:w="810" w:type="dxa"/>
            <w:vAlign w:val="center"/>
            <w:hideMark/>
          </w:tcPr>
          <w:p w14:paraId="2BAA3E11" w14:textId="77777777" w:rsidR="00417AA5" w:rsidRPr="00693E3A" w:rsidRDefault="00417AA5" w:rsidP="00637CC5">
            <w:pPr>
              <w:jc w:val="center"/>
            </w:pPr>
            <w:r w:rsidRPr="00693E3A">
              <w:t>6</w:t>
            </w:r>
          </w:p>
        </w:tc>
        <w:tc>
          <w:tcPr>
            <w:tcW w:w="1995" w:type="dxa"/>
            <w:vAlign w:val="center"/>
            <w:hideMark/>
          </w:tcPr>
          <w:p w14:paraId="3D1BE20D" w14:textId="77777777" w:rsidR="00417AA5" w:rsidRPr="00693E3A" w:rsidRDefault="00417AA5" w:rsidP="00637CC5">
            <w:pPr>
              <w:jc w:val="center"/>
            </w:pPr>
            <w:r w:rsidRPr="00693E3A">
              <w:t>left</w:t>
            </w:r>
          </w:p>
        </w:tc>
        <w:tc>
          <w:tcPr>
            <w:tcW w:w="5280" w:type="dxa"/>
            <w:vAlign w:val="center"/>
            <w:hideMark/>
          </w:tcPr>
          <w:p w14:paraId="71BBD853" w14:textId="77777777" w:rsidR="00417AA5" w:rsidRPr="00693E3A" w:rsidRDefault="00417AA5" w:rsidP="00637CC5">
            <w:pPr>
              <w:rPr>
                <w:rFonts w:ascii="Times New Roman" w:hAnsi="Times New Roman"/>
                <w:sz w:val="24"/>
              </w:rPr>
            </w:pPr>
            <w:r w:rsidRPr="00693E3A">
              <w:rPr>
                <w:rFonts w:ascii="Calynda" w:hAnsi="Calynda" w:cs="Calynda"/>
                <w:sz w:val="24"/>
              </w:rPr>
              <w:t>~ !~</w:t>
            </w:r>
          </w:p>
        </w:tc>
      </w:tr>
      <w:tr w:rsidR="00417AA5" w:rsidRPr="00693E3A" w14:paraId="2F9C8018" w14:textId="77777777" w:rsidTr="00637CC5">
        <w:trPr>
          <w:trHeight w:val="432"/>
          <w:jc w:val="center"/>
        </w:trPr>
        <w:tc>
          <w:tcPr>
            <w:tcW w:w="810" w:type="dxa"/>
            <w:vAlign w:val="center"/>
            <w:hideMark/>
          </w:tcPr>
          <w:p w14:paraId="58C24CB6" w14:textId="77777777" w:rsidR="00417AA5" w:rsidRPr="00693E3A" w:rsidRDefault="00417AA5" w:rsidP="00637CC5">
            <w:pPr>
              <w:jc w:val="center"/>
            </w:pPr>
            <w:r w:rsidRPr="00693E3A">
              <w:t>7</w:t>
            </w:r>
          </w:p>
        </w:tc>
        <w:tc>
          <w:tcPr>
            <w:tcW w:w="1995" w:type="dxa"/>
            <w:vAlign w:val="center"/>
            <w:hideMark/>
          </w:tcPr>
          <w:p w14:paraId="3105B5E3" w14:textId="77777777" w:rsidR="00417AA5" w:rsidRPr="00693E3A" w:rsidRDefault="00417AA5" w:rsidP="00637CC5">
            <w:pPr>
              <w:jc w:val="center"/>
            </w:pPr>
            <w:r w:rsidRPr="00693E3A">
              <w:t>left</w:t>
            </w:r>
          </w:p>
        </w:tc>
        <w:tc>
          <w:tcPr>
            <w:tcW w:w="5280" w:type="dxa"/>
            <w:vAlign w:val="center"/>
            <w:hideMark/>
          </w:tcPr>
          <w:p w14:paraId="431FA227" w14:textId="77777777" w:rsidR="00417AA5" w:rsidRPr="00693E3A" w:rsidRDefault="00417AA5" w:rsidP="00637CC5">
            <w:pPr>
              <w:rPr>
                <w:rFonts w:ascii="Times New Roman" w:hAnsi="Times New Roman"/>
                <w:sz w:val="24"/>
              </w:rPr>
            </w:pPr>
            <w:r w:rsidRPr="00693E3A">
              <w:rPr>
                <w:rFonts w:ascii="Calynda" w:hAnsi="Calynda" w:cs="Calynda"/>
                <w:sz w:val="24"/>
              </w:rPr>
              <w:t>* / % x</w:t>
            </w:r>
          </w:p>
        </w:tc>
      </w:tr>
      <w:tr w:rsidR="00417AA5" w:rsidRPr="00693E3A" w14:paraId="0ED1A6AA" w14:textId="77777777" w:rsidTr="00637CC5">
        <w:trPr>
          <w:trHeight w:val="432"/>
          <w:jc w:val="center"/>
        </w:trPr>
        <w:tc>
          <w:tcPr>
            <w:tcW w:w="810" w:type="dxa"/>
            <w:vAlign w:val="center"/>
            <w:hideMark/>
          </w:tcPr>
          <w:p w14:paraId="21EAEEF7" w14:textId="77777777" w:rsidR="00417AA5" w:rsidRPr="00693E3A" w:rsidRDefault="00417AA5" w:rsidP="00637CC5">
            <w:pPr>
              <w:jc w:val="center"/>
            </w:pPr>
            <w:r w:rsidRPr="00693E3A">
              <w:t>8</w:t>
            </w:r>
          </w:p>
        </w:tc>
        <w:tc>
          <w:tcPr>
            <w:tcW w:w="1995" w:type="dxa"/>
            <w:vAlign w:val="center"/>
            <w:hideMark/>
          </w:tcPr>
          <w:p w14:paraId="4CDE2FD4" w14:textId="77777777" w:rsidR="00417AA5" w:rsidRPr="00693E3A" w:rsidRDefault="00417AA5" w:rsidP="00637CC5">
            <w:pPr>
              <w:jc w:val="center"/>
            </w:pPr>
            <w:r w:rsidRPr="00693E3A">
              <w:t>left</w:t>
            </w:r>
          </w:p>
        </w:tc>
        <w:tc>
          <w:tcPr>
            <w:tcW w:w="5280" w:type="dxa"/>
            <w:vAlign w:val="center"/>
            <w:hideMark/>
          </w:tcPr>
          <w:p w14:paraId="02DDB767" w14:textId="77777777" w:rsidR="00417AA5" w:rsidRPr="00693E3A" w:rsidRDefault="00417AA5" w:rsidP="00637CC5">
            <w:pPr>
              <w:rPr>
                <w:rFonts w:ascii="Times New Roman" w:hAnsi="Times New Roman"/>
                <w:sz w:val="24"/>
              </w:rPr>
            </w:pPr>
            <w:r w:rsidRPr="00693E3A">
              <w:rPr>
                <w:rFonts w:ascii="Calynda" w:hAnsi="Calynda" w:cs="Calynda"/>
                <w:sz w:val="24"/>
              </w:rPr>
              <w:t>+ - .</w:t>
            </w:r>
          </w:p>
        </w:tc>
      </w:tr>
      <w:tr w:rsidR="00417AA5" w:rsidRPr="00693E3A" w14:paraId="7D10C442" w14:textId="77777777" w:rsidTr="00637CC5">
        <w:trPr>
          <w:trHeight w:val="432"/>
          <w:jc w:val="center"/>
        </w:trPr>
        <w:tc>
          <w:tcPr>
            <w:tcW w:w="810" w:type="dxa"/>
            <w:vAlign w:val="center"/>
            <w:hideMark/>
          </w:tcPr>
          <w:p w14:paraId="1BF37CBD" w14:textId="77777777" w:rsidR="00417AA5" w:rsidRPr="00693E3A" w:rsidRDefault="00417AA5" w:rsidP="00637CC5">
            <w:pPr>
              <w:jc w:val="center"/>
            </w:pPr>
            <w:r w:rsidRPr="00693E3A">
              <w:t>9</w:t>
            </w:r>
          </w:p>
        </w:tc>
        <w:tc>
          <w:tcPr>
            <w:tcW w:w="1995" w:type="dxa"/>
            <w:vAlign w:val="center"/>
            <w:hideMark/>
          </w:tcPr>
          <w:p w14:paraId="670512E2" w14:textId="77777777" w:rsidR="00417AA5" w:rsidRPr="00693E3A" w:rsidRDefault="00417AA5" w:rsidP="00637CC5">
            <w:pPr>
              <w:jc w:val="center"/>
            </w:pPr>
            <w:r w:rsidRPr="00693E3A">
              <w:t>left</w:t>
            </w:r>
          </w:p>
        </w:tc>
        <w:tc>
          <w:tcPr>
            <w:tcW w:w="5280" w:type="dxa"/>
            <w:vAlign w:val="center"/>
            <w:hideMark/>
          </w:tcPr>
          <w:p w14:paraId="48B25918" w14:textId="77777777" w:rsidR="00417AA5" w:rsidRPr="00693E3A" w:rsidRDefault="00417AA5" w:rsidP="00637CC5">
            <w:pPr>
              <w:rPr>
                <w:rFonts w:ascii="Times New Roman" w:hAnsi="Times New Roman"/>
                <w:sz w:val="24"/>
              </w:rPr>
            </w:pPr>
            <w:r w:rsidRPr="00693E3A">
              <w:rPr>
                <w:rFonts w:ascii="Calynda" w:hAnsi="Calynda" w:cs="Calynda"/>
                <w:sz w:val="24"/>
              </w:rPr>
              <w:t>&lt;&lt; &gt;&gt;</w:t>
            </w:r>
          </w:p>
        </w:tc>
      </w:tr>
      <w:tr w:rsidR="00417AA5" w:rsidRPr="00693E3A" w14:paraId="559992FD" w14:textId="77777777" w:rsidTr="00637CC5">
        <w:trPr>
          <w:trHeight w:val="432"/>
          <w:jc w:val="center"/>
        </w:trPr>
        <w:tc>
          <w:tcPr>
            <w:tcW w:w="810" w:type="dxa"/>
            <w:vAlign w:val="center"/>
            <w:hideMark/>
          </w:tcPr>
          <w:p w14:paraId="07461051" w14:textId="77777777" w:rsidR="00417AA5" w:rsidRPr="00693E3A" w:rsidRDefault="00417AA5" w:rsidP="00637CC5">
            <w:pPr>
              <w:jc w:val="center"/>
            </w:pPr>
            <w:r w:rsidRPr="00693E3A">
              <w:t>10</w:t>
            </w:r>
          </w:p>
        </w:tc>
        <w:tc>
          <w:tcPr>
            <w:tcW w:w="1995" w:type="dxa"/>
            <w:vAlign w:val="center"/>
            <w:hideMark/>
          </w:tcPr>
          <w:p w14:paraId="25EC9C1D" w14:textId="77777777" w:rsidR="00417AA5" w:rsidRPr="00693E3A" w:rsidRDefault="00417AA5" w:rsidP="00637CC5">
            <w:pPr>
              <w:jc w:val="center"/>
            </w:pPr>
            <w:r w:rsidRPr="00693E3A">
              <w:t>nonassoc</w:t>
            </w:r>
          </w:p>
        </w:tc>
        <w:tc>
          <w:tcPr>
            <w:tcW w:w="5280" w:type="dxa"/>
            <w:vAlign w:val="center"/>
            <w:hideMark/>
          </w:tcPr>
          <w:p w14:paraId="012DD038" w14:textId="77777777" w:rsidR="00417AA5" w:rsidRPr="00693E3A" w:rsidRDefault="00417AA5" w:rsidP="00637CC5">
            <w:pPr>
              <w:rPr>
                <w:rFonts w:ascii="Times New Roman" w:hAnsi="Times New Roman"/>
                <w:i/>
                <w:sz w:val="24"/>
              </w:rPr>
            </w:pPr>
            <w:r w:rsidRPr="00693E3A">
              <w:rPr>
                <w:i/>
                <w:sz w:val="24"/>
              </w:rPr>
              <w:t>named unary operators</w:t>
            </w:r>
          </w:p>
        </w:tc>
      </w:tr>
      <w:tr w:rsidR="00417AA5" w:rsidRPr="00693E3A" w14:paraId="1DF737D6" w14:textId="77777777" w:rsidTr="00637CC5">
        <w:trPr>
          <w:trHeight w:val="432"/>
          <w:jc w:val="center"/>
        </w:trPr>
        <w:tc>
          <w:tcPr>
            <w:tcW w:w="810" w:type="dxa"/>
            <w:vAlign w:val="center"/>
            <w:hideMark/>
          </w:tcPr>
          <w:p w14:paraId="7FA8D8E9" w14:textId="77777777" w:rsidR="00417AA5" w:rsidRPr="00693E3A" w:rsidRDefault="00417AA5" w:rsidP="00637CC5">
            <w:pPr>
              <w:jc w:val="center"/>
            </w:pPr>
            <w:r w:rsidRPr="00693E3A">
              <w:t>11</w:t>
            </w:r>
          </w:p>
        </w:tc>
        <w:tc>
          <w:tcPr>
            <w:tcW w:w="1995" w:type="dxa"/>
            <w:vAlign w:val="center"/>
            <w:hideMark/>
          </w:tcPr>
          <w:p w14:paraId="0B96689F" w14:textId="77777777" w:rsidR="00417AA5" w:rsidRPr="00693E3A" w:rsidRDefault="00417AA5" w:rsidP="00637CC5">
            <w:pPr>
              <w:jc w:val="center"/>
            </w:pPr>
            <w:r w:rsidRPr="00693E3A">
              <w:t>nonassoc</w:t>
            </w:r>
          </w:p>
        </w:tc>
        <w:tc>
          <w:tcPr>
            <w:tcW w:w="5280" w:type="dxa"/>
            <w:vAlign w:val="center"/>
            <w:hideMark/>
          </w:tcPr>
          <w:p w14:paraId="2438468C" w14:textId="77777777" w:rsidR="00417AA5" w:rsidRPr="00693E3A" w:rsidRDefault="00417AA5" w:rsidP="00637CC5">
            <w:pPr>
              <w:rPr>
                <w:rFonts w:ascii="Times New Roman" w:hAnsi="Times New Roman"/>
                <w:sz w:val="24"/>
              </w:rPr>
            </w:pPr>
            <w:r w:rsidRPr="00693E3A">
              <w:rPr>
                <w:rFonts w:ascii="Calynda" w:hAnsi="Calynda" w:cs="Calynda"/>
                <w:sz w:val="24"/>
              </w:rPr>
              <w:t>&lt; &gt; &lt;= &gt;= lt gt le ge</w:t>
            </w:r>
          </w:p>
        </w:tc>
      </w:tr>
      <w:tr w:rsidR="00417AA5" w:rsidRPr="00693E3A" w14:paraId="49CDCB54" w14:textId="77777777" w:rsidTr="00637CC5">
        <w:trPr>
          <w:trHeight w:val="432"/>
          <w:jc w:val="center"/>
        </w:trPr>
        <w:tc>
          <w:tcPr>
            <w:tcW w:w="810" w:type="dxa"/>
            <w:vAlign w:val="center"/>
            <w:hideMark/>
          </w:tcPr>
          <w:p w14:paraId="3025D174" w14:textId="77777777" w:rsidR="00417AA5" w:rsidRPr="00693E3A" w:rsidRDefault="00417AA5" w:rsidP="00637CC5">
            <w:pPr>
              <w:jc w:val="center"/>
            </w:pPr>
            <w:r w:rsidRPr="00693E3A">
              <w:t>12</w:t>
            </w:r>
          </w:p>
        </w:tc>
        <w:tc>
          <w:tcPr>
            <w:tcW w:w="1995" w:type="dxa"/>
            <w:vAlign w:val="center"/>
            <w:hideMark/>
          </w:tcPr>
          <w:p w14:paraId="35E11846" w14:textId="77777777" w:rsidR="00417AA5" w:rsidRPr="00693E3A" w:rsidRDefault="00417AA5" w:rsidP="00637CC5">
            <w:pPr>
              <w:jc w:val="center"/>
            </w:pPr>
            <w:r w:rsidRPr="00693E3A">
              <w:t>nonassoc</w:t>
            </w:r>
          </w:p>
        </w:tc>
        <w:tc>
          <w:tcPr>
            <w:tcW w:w="5280" w:type="dxa"/>
            <w:vAlign w:val="center"/>
            <w:hideMark/>
          </w:tcPr>
          <w:p w14:paraId="176CF3B3" w14:textId="7000AFFC" w:rsidR="00417AA5" w:rsidRPr="00693E3A" w:rsidRDefault="007B4C6C" w:rsidP="00637CC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Calynda" w:hAnsi="Calynda" w:cs="Calynda"/>
                <w:sz w:val="24"/>
              </w:rPr>
              <w:t xml:space="preserve">== </w:t>
            </w:r>
            <w:bookmarkStart w:id="0" w:name="_GoBack"/>
            <w:bookmarkEnd w:id="0"/>
            <w:r w:rsidR="00417AA5" w:rsidRPr="00693E3A">
              <w:rPr>
                <w:rFonts w:ascii="Calynda" w:hAnsi="Calynda" w:cs="Calynda"/>
                <w:sz w:val="24"/>
              </w:rPr>
              <w:t>!= &lt;=&gt; eq ne cmp ~~</w:t>
            </w:r>
          </w:p>
        </w:tc>
      </w:tr>
      <w:tr w:rsidR="00417AA5" w:rsidRPr="00693E3A" w14:paraId="776F964F" w14:textId="77777777" w:rsidTr="00637CC5">
        <w:trPr>
          <w:trHeight w:val="432"/>
          <w:jc w:val="center"/>
        </w:trPr>
        <w:tc>
          <w:tcPr>
            <w:tcW w:w="810" w:type="dxa"/>
            <w:vAlign w:val="center"/>
            <w:hideMark/>
          </w:tcPr>
          <w:p w14:paraId="76FE4348" w14:textId="77777777" w:rsidR="00417AA5" w:rsidRPr="00693E3A" w:rsidRDefault="00417AA5" w:rsidP="00637CC5">
            <w:pPr>
              <w:jc w:val="center"/>
              <w:rPr>
                <w:sz w:val="24"/>
              </w:rPr>
            </w:pPr>
            <w:r w:rsidRPr="00693E3A">
              <w:rPr>
                <w:sz w:val="24"/>
              </w:rPr>
              <w:t>13</w:t>
            </w:r>
          </w:p>
        </w:tc>
        <w:tc>
          <w:tcPr>
            <w:tcW w:w="1995" w:type="dxa"/>
            <w:vAlign w:val="center"/>
            <w:hideMark/>
          </w:tcPr>
          <w:p w14:paraId="13682555" w14:textId="77777777" w:rsidR="00417AA5" w:rsidRPr="00693E3A" w:rsidRDefault="00417AA5" w:rsidP="00637CC5">
            <w:pPr>
              <w:jc w:val="center"/>
              <w:rPr>
                <w:sz w:val="24"/>
              </w:rPr>
            </w:pPr>
            <w:r w:rsidRPr="00693E3A">
              <w:rPr>
                <w:sz w:val="24"/>
              </w:rPr>
              <w:t>left</w:t>
            </w:r>
          </w:p>
        </w:tc>
        <w:tc>
          <w:tcPr>
            <w:tcW w:w="5280" w:type="dxa"/>
            <w:vAlign w:val="center"/>
            <w:hideMark/>
          </w:tcPr>
          <w:p w14:paraId="1D6CF13E" w14:textId="77777777" w:rsidR="00417AA5" w:rsidRPr="00693E3A" w:rsidRDefault="00417AA5" w:rsidP="00637CC5">
            <w:pPr>
              <w:rPr>
                <w:rFonts w:ascii="Calynda" w:hAnsi="Calynda" w:cs="Calynda"/>
                <w:sz w:val="24"/>
              </w:rPr>
            </w:pPr>
            <w:r w:rsidRPr="00693E3A">
              <w:rPr>
                <w:rFonts w:ascii="Calynda" w:hAnsi="Calynda" w:cs="Calynda"/>
                <w:color w:val="000000"/>
                <w:sz w:val="24"/>
              </w:rPr>
              <w:t>&amp;</w:t>
            </w:r>
          </w:p>
        </w:tc>
      </w:tr>
      <w:tr w:rsidR="00417AA5" w:rsidRPr="00693E3A" w14:paraId="3A773C4F" w14:textId="77777777" w:rsidTr="00637CC5">
        <w:trPr>
          <w:trHeight w:val="432"/>
          <w:jc w:val="center"/>
        </w:trPr>
        <w:tc>
          <w:tcPr>
            <w:tcW w:w="810" w:type="dxa"/>
            <w:vAlign w:val="center"/>
            <w:hideMark/>
          </w:tcPr>
          <w:p w14:paraId="0EE65D26" w14:textId="77777777" w:rsidR="00417AA5" w:rsidRPr="00693E3A" w:rsidRDefault="00417AA5" w:rsidP="00637CC5">
            <w:pPr>
              <w:jc w:val="center"/>
              <w:rPr>
                <w:sz w:val="24"/>
              </w:rPr>
            </w:pPr>
            <w:r w:rsidRPr="00693E3A">
              <w:rPr>
                <w:sz w:val="24"/>
              </w:rPr>
              <w:t>14</w:t>
            </w:r>
          </w:p>
        </w:tc>
        <w:tc>
          <w:tcPr>
            <w:tcW w:w="1995" w:type="dxa"/>
            <w:vAlign w:val="center"/>
            <w:hideMark/>
          </w:tcPr>
          <w:p w14:paraId="36902571" w14:textId="77777777" w:rsidR="00417AA5" w:rsidRPr="00693E3A" w:rsidRDefault="00417AA5" w:rsidP="00637CC5">
            <w:pPr>
              <w:jc w:val="center"/>
              <w:rPr>
                <w:sz w:val="24"/>
              </w:rPr>
            </w:pPr>
            <w:r w:rsidRPr="00693E3A">
              <w:rPr>
                <w:sz w:val="24"/>
              </w:rPr>
              <w:t>left</w:t>
            </w:r>
          </w:p>
        </w:tc>
        <w:tc>
          <w:tcPr>
            <w:tcW w:w="5280" w:type="dxa"/>
            <w:vAlign w:val="center"/>
            <w:hideMark/>
          </w:tcPr>
          <w:p w14:paraId="52F92116" w14:textId="77777777" w:rsidR="00417AA5" w:rsidRPr="00693E3A" w:rsidRDefault="00417AA5" w:rsidP="00637CC5">
            <w:pPr>
              <w:rPr>
                <w:rFonts w:ascii="Calynda" w:hAnsi="Calynda" w:cs="Calynda"/>
                <w:sz w:val="24"/>
              </w:rPr>
            </w:pPr>
            <w:r w:rsidRPr="00693E3A">
              <w:rPr>
                <w:rFonts w:ascii="Calynda" w:hAnsi="Calynda" w:cs="Calynda"/>
                <w:color w:val="000000"/>
                <w:sz w:val="24"/>
              </w:rPr>
              <w:t>| ^</w:t>
            </w:r>
          </w:p>
        </w:tc>
      </w:tr>
      <w:tr w:rsidR="00417AA5" w:rsidRPr="00693E3A" w14:paraId="55597B0D" w14:textId="77777777" w:rsidTr="00637CC5">
        <w:trPr>
          <w:trHeight w:val="432"/>
          <w:jc w:val="center"/>
        </w:trPr>
        <w:tc>
          <w:tcPr>
            <w:tcW w:w="810" w:type="dxa"/>
            <w:vAlign w:val="center"/>
            <w:hideMark/>
          </w:tcPr>
          <w:p w14:paraId="0B516B15" w14:textId="77777777" w:rsidR="00417AA5" w:rsidRPr="00693E3A" w:rsidRDefault="00417AA5" w:rsidP="00637CC5">
            <w:pPr>
              <w:jc w:val="center"/>
              <w:rPr>
                <w:sz w:val="24"/>
              </w:rPr>
            </w:pPr>
            <w:r w:rsidRPr="00693E3A">
              <w:rPr>
                <w:sz w:val="24"/>
              </w:rPr>
              <w:t>15</w:t>
            </w:r>
          </w:p>
        </w:tc>
        <w:tc>
          <w:tcPr>
            <w:tcW w:w="1995" w:type="dxa"/>
            <w:vAlign w:val="center"/>
            <w:hideMark/>
          </w:tcPr>
          <w:p w14:paraId="4D85C9F0" w14:textId="77777777" w:rsidR="00417AA5" w:rsidRPr="00693E3A" w:rsidRDefault="00417AA5" w:rsidP="00637CC5">
            <w:pPr>
              <w:jc w:val="center"/>
              <w:rPr>
                <w:sz w:val="24"/>
              </w:rPr>
            </w:pPr>
            <w:r w:rsidRPr="00693E3A">
              <w:rPr>
                <w:sz w:val="24"/>
              </w:rPr>
              <w:t>left</w:t>
            </w:r>
          </w:p>
        </w:tc>
        <w:tc>
          <w:tcPr>
            <w:tcW w:w="5280" w:type="dxa"/>
            <w:vAlign w:val="center"/>
            <w:hideMark/>
          </w:tcPr>
          <w:p w14:paraId="20A0D6B4" w14:textId="77777777" w:rsidR="00417AA5" w:rsidRPr="00693E3A" w:rsidRDefault="00417AA5" w:rsidP="00637CC5">
            <w:pPr>
              <w:rPr>
                <w:rFonts w:ascii="Calynda" w:hAnsi="Calynda" w:cs="Calynda"/>
                <w:sz w:val="24"/>
              </w:rPr>
            </w:pPr>
            <w:r w:rsidRPr="00693E3A">
              <w:rPr>
                <w:rFonts w:ascii="Calynda" w:hAnsi="Calynda" w:cs="Calynda"/>
                <w:color w:val="000000"/>
                <w:sz w:val="24"/>
              </w:rPr>
              <w:t>&amp;&amp;</w:t>
            </w:r>
          </w:p>
        </w:tc>
      </w:tr>
      <w:tr w:rsidR="00417AA5" w:rsidRPr="00693E3A" w14:paraId="7AC997A4" w14:textId="77777777" w:rsidTr="00637CC5">
        <w:trPr>
          <w:trHeight w:val="432"/>
          <w:jc w:val="center"/>
        </w:trPr>
        <w:tc>
          <w:tcPr>
            <w:tcW w:w="810" w:type="dxa"/>
            <w:vAlign w:val="center"/>
            <w:hideMark/>
          </w:tcPr>
          <w:p w14:paraId="64D27C62" w14:textId="77777777" w:rsidR="00417AA5" w:rsidRPr="00693E3A" w:rsidRDefault="00417AA5" w:rsidP="00637CC5">
            <w:pPr>
              <w:jc w:val="center"/>
              <w:rPr>
                <w:sz w:val="24"/>
              </w:rPr>
            </w:pPr>
            <w:r w:rsidRPr="00693E3A">
              <w:rPr>
                <w:sz w:val="24"/>
              </w:rPr>
              <w:t>16</w:t>
            </w:r>
          </w:p>
        </w:tc>
        <w:tc>
          <w:tcPr>
            <w:tcW w:w="1995" w:type="dxa"/>
            <w:vAlign w:val="center"/>
            <w:hideMark/>
          </w:tcPr>
          <w:p w14:paraId="79FAB38F" w14:textId="77777777" w:rsidR="00417AA5" w:rsidRPr="00693E3A" w:rsidRDefault="00417AA5" w:rsidP="00637CC5">
            <w:pPr>
              <w:jc w:val="center"/>
              <w:rPr>
                <w:sz w:val="24"/>
              </w:rPr>
            </w:pPr>
            <w:r w:rsidRPr="00693E3A">
              <w:rPr>
                <w:sz w:val="24"/>
              </w:rPr>
              <w:t>left</w:t>
            </w:r>
          </w:p>
        </w:tc>
        <w:tc>
          <w:tcPr>
            <w:tcW w:w="5280" w:type="dxa"/>
            <w:vAlign w:val="center"/>
            <w:hideMark/>
          </w:tcPr>
          <w:p w14:paraId="21C76DBC" w14:textId="77777777" w:rsidR="00417AA5" w:rsidRPr="00693E3A" w:rsidRDefault="00417AA5" w:rsidP="00637CC5">
            <w:pPr>
              <w:rPr>
                <w:rFonts w:ascii="Calynda" w:hAnsi="Calynda" w:cs="Calynda"/>
                <w:sz w:val="24"/>
              </w:rPr>
            </w:pPr>
            <w:r w:rsidRPr="00693E3A">
              <w:rPr>
                <w:rFonts w:ascii="Calynda" w:hAnsi="Calynda" w:cs="Calynda"/>
                <w:color w:val="000000"/>
                <w:sz w:val="24"/>
              </w:rPr>
              <w:t>|| //</w:t>
            </w:r>
          </w:p>
        </w:tc>
      </w:tr>
      <w:tr w:rsidR="00417AA5" w:rsidRPr="00693E3A" w14:paraId="018F024F" w14:textId="77777777" w:rsidTr="00637CC5">
        <w:trPr>
          <w:trHeight w:val="432"/>
          <w:jc w:val="center"/>
        </w:trPr>
        <w:tc>
          <w:tcPr>
            <w:tcW w:w="810" w:type="dxa"/>
            <w:vAlign w:val="center"/>
            <w:hideMark/>
          </w:tcPr>
          <w:p w14:paraId="22CB6052" w14:textId="77777777" w:rsidR="00417AA5" w:rsidRPr="00693E3A" w:rsidRDefault="00417AA5" w:rsidP="00637CC5">
            <w:pPr>
              <w:jc w:val="center"/>
              <w:rPr>
                <w:sz w:val="24"/>
              </w:rPr>
            </w:pPr>
            <w:r w:rsidRPr="00693E3A">
              <w:rPr>
                <w:sz w:val="24"/>
              </w:rPr>
              <w:t>17</w:t>
            </w:r>
          </w:p>
        </w:tc>
        <w:tc>
          <w:tcPr>
            <w:tcW w:w="1995" w:type="dxa"/>
            <w:vAlign w:val="center"/>
            <w:hideMark/>
          </w:tcPr>
          <w:p w14:paraId="6F3AF96F" w14:textId="77777777" w:rsidR="00417AA5" w:rsidRPr="00693E3A" w:rsidRDefault="00417AA5" w:rsidP="00637CC5">
            <w:pPr>
              <w:jc w:val="center"/>
              <w:rPr>
                <w:sz w:val="24"/>
              </w:rPr>
            </w:pPr>
            <w:r w:rsidRPr="00693E3A">
              <w:rPr>
                <w:sz w:val="24"/>
              </w:rPr>
              <w:t>nonassoc</w:t>
            </w:r>
          </w:p>
        </w:tc>
        <w:tc>
          <w:tcPr>
            <w:tcW w:w="5280" w:type="dxa"/>
            <w:vAlign w:val="center"/>
            <w:hideMark/>
          </w:tcPr>
          <w:p w14:paraId="44801AC0" w14:textId="77777777" w:rsidR="00417AA5" w:rsidRPr="00693E3A" w:rsidRDefault="00417AA5" w:rsidP="00637CC5">
            <w:pPr>
              <w:rPr>
                <w:rFonts w:ascii="Calynda" w:hAnsi="Calynda" w:cs="Calynda"/>
                <w:sz w:val="24"/>
              </w:rPr>
            </w:pPr>
            <w:r w:rsidRPr="00693E3A">
              <w:rPr>
                <w:rFonts w:ascii="Calynda" w:hAnsi="Calynda" w:cs="Calynda"/>
                <w:color w:val="000000"/>
                <w:sz w:val="24"/>
              </w:rPr>
              <w:t>..  ...</w:t>
            </w:r>
          </w:p>
        </w:tc>
      </w:tr>
      <w:tr w:rsidR="00417AA5" w:rsidRPr="00693E3A" w14:paraId="562198EA" w14:textId="77777777" w:rsidTr="00637CC5">
        <w:trPr>
          <w:trHeight w:val="432"/>
          <w:jc w:val="center"/>
        </w:trPr>
        <w:tc>
          <w:tcPr>
            <w:tcW w:w="810" w:type="dxa"/>
            <w:vAlign w:val="center"/>
            <w:hideMark/>
          </w:tcPr>
          <w:p w14:paraId="665839E8" w14:textId="77777777" w:rsidR="00417AA5" w:rsidRPr="00693E3A" w:rsidRDefault="00417AA5" w:rsidP="00637CC5">
            <w:pPr>
              <w:jc w:val="center"/>
              <w:rPr>
                <w:sz w:val="24"/>
              </w:rPr>
            </w:pPr>
            <w:r w:rsidRPr="00693E3A">
              <w:rPr>
                <w:sz w:val="24"/>
              </w:rPr>
              <w:t>18</w:t>
            </w:r>
          </w:p>
        </w:tc>
        <w:tc>
          <w:tcPr>
            <w:tcW w:w="1995" w:type="dxa"/>
            <w:vAlign w:val="center"/>
            <w:hideMark/>
          </w:tcPr>
          <w:p w14:paraId="61B275BD" w14:textId="77777777" w:rsidR="00417AA5" w:rsidRPr="00693E3A" w:rsidRDefault="00417AA5" w:rsidP="00637CC5">
            <w:pPr>
              <w:jc w:val="center"/>
              <w:rPr>
                <w:sz w:val="24"/>
              </w:rPr>
            </w:pPr>
            <w:r w:rsidRPr="00693E3A">
              <w:rPr>
                <w:sz w:val="24"/>
              </w:rPr>
              <w:t>right</w:t>
            </w:r>
          </w:p>
        </w:tc>
        <w:tc>
          <w:tcPr>
            <w:tcW w:w="5280" w:type="dxa"/>
            <w:vAlign w:val="center"/>
            <w:hideMark/>
          </w:tcPr>
          <w:p w14:paraId="165BADA7" w14:textId="77777777" w:rsidR="00417AA5" w:rsidRPr="00693E3A" w:rsidRDefault="00417AA5" w:rsidP="00637CC5">
            <w:pPr>
              <w:rPr>
                <w:rFonts w:ascii="Calynda" w:hAnsi="Calynda" w:cs="Calynda"/>
                <w:sz w:val="24"/>
              </w:rPr>
            </w:pPr>
            <w:r w:rsidRPr="00693E3A">
              <w:rPr>
                <w:rFonts w:ascii="Calynda" w:hAnsi="Calynda" w:cs="Calynda"/>
                <w:color w:val="000000"/>
                <w:sz w:val="24"/>
              </w:rPr>
              <w:t>?:</w:t>
            </w:r>
          </w:p>
        </w:tc>
      </w:tr>
      <w:tr w:rsidR="00417AA5" w:rsidRPr="00693E3A" w14:paraId="61721A64" w14:textId="77777777" w:rsidTr="00637CC5">
        <w:trPr>
          <w:trHeight w:val="432"/>
          <w:jc w:val="center"/>
        </w:trPr>
        <w:tc>
          <w:tcPr>
            <w:tcW w:w="810" w:type="dxa"/>
            <w:vAlign w:val="center"/>
            <w:hideMark/>
          </w:tcPr>
          <w:p w14:paraId="61F41A27" w14:textId="77777777" w:rsidR="00417AA5" w:rsidRPr="00693E3A" w:rsidRDefault="00417AA5" w:rsidP="00637CC5">
            <w:pPr>
              <w:jc w:val="center"/>
              <w:rPr>
                <w:sz w:val="24"/>
              </w:rPr>
            </w:pPr>
            <w:r w:rsidRPr="00693E3A">
              <w:rPr>
                <w:sz w:val="24"/>
              </w:rPr>
              <w:t>19</w:t>
            </w:r>
          </w:p>
        </w:tc>
        <w:tc>
          <w:tcPr>
            <w:tcW w:w="1995" w:type="dxa"/>
            <w:vAlign w:val="center"/>
            <w:hideMark/>
          </w:tcPr>
          <w:p w14:paraId="6C9C3F81" w14:textId="77777777" w:rsidR="00417AA5" w:rsidRPr="00693E3A" w:rsidRDefault="00417AA5" w:rsidP="00637CC5">
            <w:pPr>
              <w:jc w:val="center"/>
              <w:rPr>
                <w:sz w:val="24"/>
              </w:rPr>
            </w:pPr>
            <w:r w:rsidRPr="00693E3A">
              <w:rPr>
                <w:sz w:val="24"/>
              </w:rPr>
              <w:t>right</w:t>
            </w:r>
          </w:p>
        </w:tc>
        <w:tc>
          <w:tcPr>
            <w:tcW w:w="5280" w:type="dxa"/>
            <w:vAlign w:val="center"/>
            <w:hideMark/>
          </w:tcPr>
          <w:p w14:paraId="413D22F0" w14:textId="47570E4A" w:rsidR="00417AA5" w:rsidRPr="00693E3A" w:rsidRDefault="005B0CA3" w:rsidP="00637CC5">
            <w:pPr>
              <w:rPr>
                <w:rFonts w:ascii="Calynda" w:hAnsi="Calynda" w:cs="Calynda"/>
                <w:sz w:val="24"/>
              </w:rPr>
            </w:pPr>
            <w:r>
              <w:rPr>
                <w:rFonts w:ascii="Calynda" w:hAnsi="Calynda" w:cs="Calynda"/>
                <w:color w:val="000000"/>
                <w:sz w:val="24"/>
              </w:rPr>
              <w:t xml:space="preserve">= </w:t>
            </w:r>
            <w:r w:rsidR="00417AA5" w:rsidRPr="00693E3A">
              <w:rPr>
                <w:rFonts w:ascii="Calynda" w:hAnsi="Calynda" w:cs="Calynda"/>
                <w:color w:val="000000"/>
                <w:sz w:val="24"/>
              </w:rPr>
              <w:t>+= −= ×= dump</w:t>
            </w:r>
          </w:p>
        </w:tc>
      </w:tr>
      <w:tr w:rsidR="00417AA5" w:rsidRPr="00693E3A" w14:paraId="6AC15C5D" w14:textId="77777777" w:rsidTr="00637CC5">
        <w:trPr>
          <w:trHeight w:val="432"/>
          <w:jc w:val="center"/>
        </w:trPr>
        <w:tc>
          <w:tcPr>
            <w:tcW w:w="810" w:type="dxa"/>
            <w:vAlign w:val="center"/>
            <w:hideMark/>
          </w:tcPr>
          <w:p w14:paraId="716B59EC" w14:textId="77777777" w:rsidR="00417AA5" w:rsidRPr="00693E3A" w:rsidRDefault="00417AA5" w:rsidP="00637CC5">
            <w:pPr>
              <w:jc w:val="center"/>
              <w:rPr>
                <w:sz w:val="24"/>
              </w:rPr>
            </w:pPr>
            <w:r w:rsidRPr="00693E3A">
              <w:rPr>
                <w:sz w:val="24"/>
              </w:rPr>
              <w:t>20</w:t>
            </w:r>
          </w:p>
        </w:tc>
        <w:tc>
          <w:tcPr>
            <w:tcW w:w="1995" w:type="dxa"/>
            <w:vAlign w:val="center"/>
            <w:hideMark/>
          </w:tcPr>
          <w:p w14:paraId="3E65ACA5" w14:textId="77777777" w:rsidR="00417AA5" w:rsidRPr="00693E3A" w:rsidRDefault="00417AA5" w:rsidP="00637CC5">
            <w:pPr>
              <w:jc w:val="center"/>
              <w:rPr>
                <w:sz w:val="24"/>
              </w:rPr>
            </w:pPr>
            <w:r w:rsidRPr="00693E3A">
              <w:rPr>
                <w:sz w:val="24"/>
              </w:rPr>
              <w:t>left</w:t>
            </w:r>
          </w:p>
        </w:tc>
        <w:tc>
          <w:tcPr>
            <w:tcW w:w="5280" w:type="dxa"/>
            <w:vAlign w:val="center"/>
            <w:hideMark/>
          </w:tcPr>
          <w:p w14:paraId="5D9CFDCC" w14:textId="77777777" w:rsidR="00417AA5" w:rsidRPr="00693E3A" w:rsidRDefault="00417AA5" w:rsidP="00637CC5">
            <w:pPr>
              <w:rPr>
                <w:rFonts w:ascii="Calynda" w:hAnsi="Calynda" w:cs="Calynda"/>
                <w:sz w:val="24"/>
              </w:rPr>
            </w:pPr>
            <w:r w:rsidRPr="00693E3A">
              <w:rPr>
                <w:rFonts w:ascii="Calynda" w:hAnsi="Calynda" w:cs="Calynda"/>
                <w:color w:val="000000"/>
                <w:sz w:val="24"/>
              </w:rPr>
              <w:t>, =&gt;</w:t>
            </w:r>
          </w:p>
        </w:tc>
      </w:tr>
      <w:tr w:rsidR="00417AA5" w:rsidRPr="00693E3A" w14:paraId="016BB79F" w14:textId="77777777" w:rsidTr="00637CC5">
        <w:trPr>
          <w:trHeight w:val="432"/>
          <w:jc w:val="center"/>
        </w:trPr>
        <w:tc>
          <w:tcPr>
            <w:tcW w:w="810" w:type="dxa"/>
            <w:vAlign w:val="center"/>
            <w:hideMark/>
          </w:tcPr>
          <w:p w14:paraId="17015326" w14:textId="77777777" w:rsidR="00417AA5" w:rsidRPr="00693E3A" w:rsidRDefault="00417AA5" w:rsidP="00637CC5">
            <w:pPr>
              <w:jc w:val="center"/>
              <w:rPr>
                <w:sz w:val="24"/>
              </w:rPr>
            </w:pPr>
            <w:r w:rsidRPr="00693E3A">
              <w:rPr>
                <w:sz w:val="24"/>
              </w:rPr>
              <w:t>21</w:t>
            </w:r>
          </w:p>
        </w:tc>
        <w:tc>
          <w:tcPr>
            <w:tcW w:w="1995" w:type="dxa"/>
            <w:vAlign w:val="center"/>
            <w:hideMark/>
          </w:tcPr>
          <w:p w14:paraId="28DF99D8" w14:textId="77777777" w:rsidR="00417AA5" w:rsidRPr="00693E3A" w:rsidRDefault="00417AA5" w:rsidP="00637CC5">
            <w:pPr>
              <w:jc w:val="center"/>
              <w:rPr>
                <w:sz w:val="24"/>
              </w:rPr>
            </w:pPr>
            <w:r w:rsidRPr="00693E3A">
              <w:rPr>
                <w:sz w:val="24"/>
              </w:rPr>
              <w:t>nonassoc</w:t>
            </w:r>
          </w:p>
        </w:tc>
        <w:tc>
          <w:tcPr>
            <w:tcW w:w="5280" w:type="dxa"/>
            <w:vAlign w:val="center"/>
            <w:hideMark/>
          </w:tcPr>
          <w:p w14:paraId="251DC06C" w14:textId="77777777" w:rsidR="00417AA5" w:rsidRPr="00693E3A" w:rsidRDefault="00417AA5" w:rsidP="00637CC5">
            <w:pPr>
              <w:rPr>
                <w:i/>
                <w:sz w:val="24"/>
              </w:rPr>
            </w:pPr>
            <w:r w:rsidRPr="00693E3A">
              <w:rPr>
                <w:i/>
                <w:sz w:val="24"/>
              </w:rPr>
              <w:t>list operators (rightward)</w:t>
            </w:r>
          </w:p>
        </w:tc>
      </w:tr>
      <w:tr w:rsidR="00417AA5" w:rsidRPr="00693E3A" w14:paraId="146F5363" w14:textId="77777777" w:rsidTr="00637CC5">
        <w:trPr>
          <w:trHeight w:val="432"/>
          <w:jc w:val="center"/>
        </w:trPr>
        <w:tc>
          <w:tcPr>
            <w:tcW w:w="810" w:type="dxa"/>
            <w:vAlign w:val="center"/>
            <w:hideMark/>
          </w:tcPr>
          <w:p w14:paraId="1C6FEDB6" w14:textId="77777777" w:rsidR="00417AA5" w:rsidRPr="00693E3A" w:rsidRDefault="00417AA5" w:rsidP="00637CC5">
            <w:pPr>
              <w:jc w:val="center"/>
              <w:rPr>
                <w:sz w:val="24"/>
              </w:rPr>
            </w:pPr>
            <w:r w:rsidRPr="00693E3A">
              <w:rPr>
                <w:sz w:val="24"/>
              </w:rPr>
              <w:t>22</w:t>
            </w:r>
          </w:p>
        </w:tc>
        <w:tc>
          <w:tcPr>
            <w:tcW w:w="1995" w:type="dxa"/>
            <w:vAlign w:val="center"/>
            <w:hideMark/>
          </w:tcPr>
          <w:p w14:paraId="0CFF1346" w14:textId="77777777" w:rsidR="00417AA5" w:rsidRPr="00693E3A" w:rsidRDefault="00417AA5" w:rsidP="00637CC5">
            <w:pPr>
              <w:jc w:val="center"/>
              <w:rPr>
                <w:sz w:val="24"/>
              </w:rPr>
            </w:pPr>
            <w:r w:rsidRPr="00693E3A">
              <w:rPr>
                <w:sz w:val="24"/>
              </w:rPr>
              <w:t>right</w:t>
            </w:r>
          </w:p>
        </w:tc>
        <w:tc>
          <w:tcPr>
            <w:tcW w:w="5280" w:type="dxa"/>
            <w:vAlign w:val="center"/>
            <w:hideMark/>
          </w:tcPr>
          <w:p w14:paraId="30930D3B" w14:textId="52D93FDD" w:rsidR="00417AA5" w:rsidRPr="00693E3A" w:rsidRDefault="00637CC5" w:rsidP="00637CC5">
            <w:pPr>
              <w:rPr>
                <w:rFonts w:ascii="Calynda" w:hAnsi="Calynda" w:cs="Calynda"/>
                <w:sz w:val="24"/>
              </w:rPr>
            </w:pPr>
            <w:r>
              <w:rPr>
                <w:rFonts w:ascii="Calynda" w:hAnsi="Calynda" w:cs="Calynda"/>
                <w:color w:val="000000"/>
                <w:sz w:val="24"/>
              </w:rPr>
              <w:t>n</w:t>
            </w:r>
            <w:r w:rsidR="00417AA5" w:rsidRPr="00693E3A">
              <w:rPr>
                <w:rFonts w:ascii="Calynda" w:hAnsi="Calynda" w:cs="Calynda"/>
                <w:color w:val="000000"/>
                <w:sz w:val="24"/>
              </w:rPr>
              <w:t>ot</w:t>
            </w:r>
          </w:p>
        </w:tc>
      </w:tr>
      <w:tr w:rsidR="00417AA5" w:rsidRPr="00693E3A" w14:paraId="35DB389E" w14:textId="77777777" w:rsidTr="00637CC5">
        <w:trPr>
          <w:trHeight w:val="432"/>
          <w:jc w:val="center"/>
        </w:trPr>
        <w:tc>
          <w:tcPr>
            <w:tcW w:w="810" w:type="dxa"/>
            <w:vAlign w:val="center"/>
            <w:hideMark/>
          </w:tcPr>
          <w:p w14:paraId="0DDEA89D" w14:textId="77777777" w:rsidR="00417AA5" w:rsidRPr="00693E3A" w:rsidRDefault="00417AA5" w:rsidP="00637CC5">
            <w:pPr>
              <w:jc w:val="center"/>
              <w:rPr>
                <w:sz w:val="24"/>
              </w:rPr>
            </w:pPr>
            <w:r w:rsidRPr="00693E3A">
              <w:rPr>
                <w:sz w:val="24"/>
              </w:rPr>
              <w:t>23</w:t>
            </w:r>
          </w:p>
        </w:tc>
        <w:tc>
          <w:tcPr>
            <w:tcW w:w="1995" w:type="dxa"/>
            <w:vAlign w:val="center"/>
            <w:hideMark/>
          </w:tcPr>
          <w:p w14:paraId="31F74E3D" w14:textId="77777777" w:rsidR="00417AA5" w:rsidRPr="00693E3A" w:rsidRDefault="00417AA5" w:rsidP="00637CC5">
            <w:pPr>
              <w:jc w:val="center"/>
              <w:rPr>
                <w:sz w:val="24"/>
              </w:rPr>
            </w:pPr>
            <w:r w:rsidRPr="00693E3A">
              <w:rPr>
                <w:sz w:val="24"/>
              </w:rPr>
              <w:t>left</w:t>
            </w:r>
          </w:p>
        </w:tc>
        <w:tc>
          <w:tcPr>
            <w:tcW w:w="5280" w:type="dxa"/>
            <w:vAlign w:val="center"/>
            <w:hideMark/>
          </w:tcPr>
          <w:p w14:paraId="77814905" w14:textId="40D7D335" w:rsidR="00417AA5" w:rsidRPr="00693E3A" w:rsidRDefault="00637CC5" w:rsidP="00637CC5">
            <w:pPr>
              <w:rPr>
                <w:rFonts w:ascii="Calynda" w:hAnsi="Calynda" w:cs="Calynda"/>
                <w:sz w:val="24"/>
              </w:rPr>
            </w:pPr>
            <w:r>
              <w:rPr>
                <w:rFonts w:ascii="Calynda" w:hAnsi="Calynda" w:cs="Calynda"/>
                <w:color w:val="000000"/>
                <w:sz w:val="24"/>
              </w:rPr>
              <w:t>a</w:t>
            </w:r>
            <w:r w:rsidR="00417AA5" w:rsidRPr="00693E3A">
              <w:rPr>
                <w:rFonts w:ascii="Calynda" w:hAnsi="Calynda" w:cs="Calynda"/>
                <w:color w:val="000000"/>
                <w:sz w:val="24"/>
              </w:rPr>
              <w:t>nd</w:t>
            </w:r>
          </w:p>
        </w:tc>
      </w:tr>
      <w:tr w:rsidR="00417AA5" w:rsidRPr="00693E3A" w14:paraId="64E7974F" w14:textId="77777777" w:rsidTr="00637CC5">
        <w:trPr>
          <w:trHeight w:val="432"/>
          <w:jc w:val="center"/>
        </w:trPr>
        <w:tc>
          <w:tcPr>
            <w:tcW w:w="810" w:type="dxa"/>
            <w:vAlign w:val="center"/>
            <w:hideMark/>
          </w:tcPr>
          <w:p w14:paraId="3617E7EE" w14:textId="77777777" w:rsidR="00417AA5" w:rsidRPr="00693E3A" w:rsidRDefault="00417AA5" w:rsidP="00637CC5">
            <w:pPr>
              <w:jc w:val="center"/>
              <w:rPr>
                <w:sz w:val="24"/>
              </w:rPr>
            </w:pPr>
            <w:r w:rsidRPr="00693E3A">
              <w:rPr>
                <w:sz w:val="24"/>
              </w:rPr>
              <w:t>24</w:t>
            </w:r>
          </w:p>
        </w:tc>
        <w:tc>
          <w:tcPr>
            <w:tcW w:w="1995" w:type="dxa"/>
            <w:vAlign w:val="center"/>
            <w:hideMark/>
          </w:tcPr>
          <w:p w14:paraId="4E2969D4" w14:textId="77777777" w:rsidR="00417AA5" w:rsidRPr="00693E3A" w:rsidRDefault="00417AA5" w:rsidP="00637CC5">
            <w:pPr>
              <w:jc w:val="center"/>
              <w:rPr>
                <w:sz w:val="24"/>
              </w:rPr>
            </w:pPr>
            <w:r w:rsidRPr="00693E3A">
              <w:rPr>
                <w:sz w:val="24"/>
              </w:rPr>
              <w:t>left</w:t>
            </w:r>
          </w:p>
        </w:tc>
        <w:tc>
          <w:tcPr>
            <w:tcW w:w="5280" w:type="dxa"/>
            <w:vAlign w:val="center"/>
            <w:hideMark/>
          </w:tcPr>
          <w:p w14:paraId="25CDD816" w14:textId="77777777" w:rsidR="00417AA5" w:rsidRPr="00693E3A" w:rsidRDefault="00417AA5" w:rsidP="00637CC5">
            <w:pPr>
              <w:rPr>
                <w:rFonts w:ascii="Calynda" w:hAnsi="Calynda" w:cs="Calynda"/>
                <w:sz w:val="24"/>
              </w:rPr>
            </w:pPr>
            <w:r w:rsidRPr="00693E3A">
              <w:rPr>
                <w:rFonts w:ascii="Calynda" w:hAnsi="Calynda" w:cs="Calynda"/>
                <w:color w:val="000000"/>
                <w:sz w:val="24"/>
              </w:rPr>
              <w:t>or xor</w:t>
            </w:r>
          </w:p>
        </w:tc>
      </w:tr>
    </w:tbl>
    <w:p w14:paraId="63A37120" w14:textId="77777777" w:rsidR="00F42686" w:rsidRDefault="00F42686" w:rsidP="00417AA5"/>
    <w:p w14:paraId="1037B3F7" w14:textId="77777777" w:rsidR="00F42686" w:rsidRPr="00F42686" w:rsidRDefault="00F42686" w:rsidP="00417AA5"/>
    <w:sectPr w:rsidR="00F42686" w:rsidRPr="00F42686" w:rsidSect="003A4AD7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80E0E" w14:textId="77777777" w:rsidR="002E19E6" w:rsidRDefault="002E19E6" w:rsidP="00A0030B">
      <w:r>
        <w:separator/>
      </w:r>
    </w:p>
  </w:endnote>
  <w:endnote w:type="continuationSeparator" w:id="0">
    <w:p w14:paraId="4988DE4E" w14:textId="77777777" w:rsidR="002E19E6" w:rsidRDefault="002E19E6" w:rsidP="00A00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inion Pro">
    <w:panose1 w:val="02040503050306020203"/>
    <w:charset w:val="00"/>
    <w:family w:val="auto"/>
    <w:pitch w:val="variable"/>
    <w:sig w:usb0="60000287" w:usb1="00000001" w:usb2="00000000" w:usb3="00000000" w:csb0="0000019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ynda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yriad Pro Light">
    <w:panose1 w:val="020B0403030403020204"/>
    <w:charset w:val="00"/>
    <w:family w:val="auto"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8B415" w14:textId="77777777" w:rsidR="00CC0877" w:rsidRPr="00FD5702" w:rsidRDefault="00A6615B" w:rsidP="00FD5702">
    <w:pPr>
      <w:pStyle w:val="Footer"/>
      <w:tabs>
        <w:tab w:val="clear" w:pos="4320"/>
        <w:tab w:val="clear" w:pos="8640"/>
      </w:tabs>
      <w:jc w:val="center"/>
      <w:rPr>
        <w:rFonts w:ascii="Myriad Pro Light" w:hAnsi="Myriad Pro Light"/>
        <w:color w:val="404040" w:themeColor="text1" w:themeTint="BF"/>
        <w:sz w:val="18"/>
        <w:szCs w:val="18"/>
      </w:rPr>
    </w:pPr>
    <w:r w:rsidRPr="00FD5702">
      <w:rPr>
        <w:rFonts w:ascii="Myriad Pro Light" w:hAnsi="Myriad Pro Light"/>
        <w:color w:val="404040" w:themeColor="text1" w:themeTint="BF"/>
        <w:sz w:val="18"/>
        <w:szCs w:val="18"/>
      </w:rPr>
      <w:t xml:space="preserve">- </w:t>
    </w:r>
    <w:r w:rsidR="00A43714" w:rsidRPr="00FD5702">
      <w:rPr>
        <w:rFonts w:ascii="Myriad Pro Light" w:hAnsi="Myriad Pro Light"/>
        <w:color w:val="404040" w:themeColor="text1" w:themeTint="BF"/>
        <w:sz w:val="18"/>
        <w:szCs w:val="18"/>
      </w:rPr>
      <w:fldChar w:fldCharType="begin"/>
    </w:r>
    <w:r w:rsidR="00A43714" w:rsidRPr="00FD5702">
      <w:rPr>
        <w:rFonts w:ascii="Myriad Pro Light" w:hAnsi="Myriad Pro Light"/>
        <w:color w:val="404040" w:themeColor="text1" w:themeTint="BF"/>
        <w:sz w:val="18"/>
        <w:szCs w:val="18"/>
      </w:rPr>
      <w:instrText xml:space="preserve"> PAGE  \* MERGEFORMAT </w:instrText>
    </w:r>
    <w:r w:rsidR="00A43714" w:rsidRPr="00FD5702">
      <w:rPr>
        <w:rFonts w:ascii="Myriad Pro Light" w:hAnsi="Myriad Pro Light"/>
        <w:color w:val="404040" w:themeColor="text1" w:themeTint="BF"/>
        <w:sz w:val="18"/>
        <w:szCs w:val="18"/>
      </w:rPr>
      <w:fldChar w:fldCharType="separate"/>
    </w:r>
    <w:r w:rsidR="00693E3A">
      <w:rPr>
        <w:rFonts w:ascii="Myriad Pro Light" w:hAnsi="Myriad Pro Light"/>
        <w:noProof/>
        <w:color w:val="404040" w:themeColor="text1" w:themeTint="BF"/>
        <w:sz w:val="18"/>
        <w:szCs w:val="18"/>
      </w:rPr>
      <w:t>2</w:t>
    </w:r>
    <w:r w:rsidR="00A43714" w:rsidRPr="00FD5702">
      <w:rPr>
        <w:rFonts w:ascii="Myriad Pro Light" w:hAnsi="Myriad Pro Light"/>
        <w:noProof/>
        <w:color w:val="404040" w:themeColor="text1" w:themeTint="BF"/>
        <w:sz w:val="18"/>
        <w:szCs w:val="18"/>
      </w:rPr>
      <w:fldChar w:fldCharType="end"/>
    </w:r>
    <w:r w:rsidRPr="00FD5702">
      <w:rPr>
        <w:rFonts w:ascii="Myriad Pro Light" w:hAnsi="Myriad Pro Light"/>
        <w:color w:val="404040" w:themeColor="text1" w:themeTint="BF"/>
        <w:sz w:val="18"/>
        <w:szCs w:val="18"/>
      </w:rPr>
      <w:t xml:space="preserve"> -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E2F77" w14:textId="059A3C0E" w:rsidR="00CC0877" w:rsidRPr="00FE2AB1" w:rsidRDefault="009E2928" w:rsidP="00114697">
    <w:pPr>
      <w:pStyle w:val="Footer"/>
      <w:jc w:val="center"/>
      <w:rPr>
        <w:rFonts w:ascii="Myriad Pro Light" w:hAnsi="Myriad Pro Light"/>
        <w:color w:val="404040" w:themeColor="text1" w:themeTint="BF"/>
        <w:sz w:val="18"/>
        <w:szCs w:val="18"/>
      </w:rPr>
    </w:pPr>
    <w:r w:rsidRPr="00FE2AB1">
      <w:rPr>
        <w:rFonts w:ascii="Myriad Pro Light" w:hAnsi="Myriad Pro Light"/>
        <w:color w:val="404040" w:themeColor="text1" w:themeTint="BF"/>
        <w:sz w:val="18"/>
        <w:szCs w:val="18"/>
      </w:rPr>
      <w:t>bw.org/contact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E741BE" w14:textId="77777777" w:rsidR="002E19E6" w:rsidRDefault="002E19E6" w:rsidP="00A0030B">
      <w:r>
        <w:separator/>
      </w:r>
    </w:p>
  </w:footnote>
  <w:footnote w:type="continuationSeparator" w:id="0">
    <w:p w14:paraId="7F1A6EED" w14:textId="77777777" w:rsidR="002E19E6" w:rsidRDefault="002E19E6" w:rsidP="00A003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079050" w14:textId="77777777" w:rsidR="00CC0877" w:rsidRDefault="00A43714" w:rsidP="00114697">
    <w:pPr>
      <w:pStyle w:val="Header"/>
      <w:jc w:val="center"/>
    </w:pPr>
    <w:r>
      <w:rPr>
        <w:noProof/>
      </w:rPr>
      <w:drawing>
        <wp:inline distT="0" distB="0" distL="0" distR="0" wp14:anchorId="73FF8F71" wp14:editId="2E2ED538">
          <wp:extent cx="1828800" cy="283310"/>
          <wp:effectExtent l="0" t="0" r="0" b="0"/>
          <wp:docPr id="1" name="Picture 1" descr="Saturn HD:Users:billw:Dropbox:Dropbox Projects:BWLogo-2012:billweinman-horiz-2012-02-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aturn HD:Users:billw:Dropbox:Dropbox Projects:BWLogo-2012:billweinman-horiz-2012-02-24.png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283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380662" w14:textId="77777777" w:rsidR="00EB505E" w:rsidRDefault="00EB505E" w:rsidP="00A0030B">
    <w:pPr>
      <w:pStyle w:val="Header"/>
    </w:pPr>
  </w:p>
  <w:p w14:paraId="1059B5B8" w14:textId="77777777" w:rsidR="00EB505E" w:rsidRDefault="00EB505E" w:rsidP="00A0030B">
    <w:pPr>
      <w:pStyle w:val="Header"/>
    </w:pPr>
  </w:p>
  <w:p w14:paraId="5C9D1EB2" w14:textId="77777777" w:rsidR="00EB505E" w:rsidRPr="003A4AD7" w:rsidRDefault="00EB505E" w:rsidP="00A0030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8E4F9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13E52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F1C9F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8B676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05FC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C9C4E8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AA4AE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68C0A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3E6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786AE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24C03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2"/>
  <w:embedSystemFonts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igatureDocument" w:val="0"/>
  </w:docVars>
  <w:rsids>
    <w:rsidRoot w:val="00693E3A"/>
    <w:rsid w:val="000121CC"/>
    <w:rsid w:val="00093666"/>
    <w:rsid w:val="000D0E9E"/>
    <w:rsid w:val="00114697"/>
    <w:rsid w:val="001E79F5"/>
    <w:rsid w:val="002D23F5"/>
    <w:rsid w:val="002E19E6"/>
    <w:rsid w:val="00417AA5"/>
    <w:rsid w:val="00494540"/>
    <w:rsid w:val="005B0CA3"/>
    <w:rsid w:val="00637CC5"/>
    <w:rsid w:val="00693E3A"/>
    <w:rsid w:val="007B4C6C"/>
    <w:rsid w:val="00835507"/>
    <w:rsid w:val="008624F0"/>
    <w:rsid w:val="00874BF1"/>
    <w:rsid w:val="00884653"/>
    <w:rsid w:val="008D4A89"/>
    <w:rsid w:val="009E2928"/>
    <w:rsid w:val="00A0030B"/>
    <w:rsid w:val="00A21167"/>
    <w:rsid w:val="00A43714"/>
    <w:rsid w:val="00A6615B"/>
    <w:rsid w:val="00B22FCE"/>
    <w:rsid w:val="00B33CE0"/>
    <w:rsid w:val="00B7607E"/>
    <w:rsid w:val="00DB0A18"/>
    <w:rsid w:val="00DB610C"/>
    <w:rsid w:val="00DF7459"/>
    <w:rsid w:val="00EB505E"/>
    <w:rsid w:val="00F42686"/>
    <w:rsid w:val="00FB5A74"/>
    <w:rsid w:val="00FD5702"/>
    <w:rsid w:val="00FE2AB1"/>
    <w:rsid w:val="00FE39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55415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30B"/>
    <w:pPr>
      <w:spacing w:after="0"/>
    </w:pPr>
    <w:rPr>
      <w:rFonts w:ascii="Minion Pro" w:hAnsi="Minion Pr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72724"/>
    <w:pPr>
      <w:spacing w:before="60" w:after="60" w:line="360" w:lineRule="auto"/>
      <w:ind w:firstLine="432"/>
    </w:pPr>
  </w:style>
  <w:style w:type="paragraph" w:customStyle="1" w:styleId="Subhead">
    <w:name w:val="Subhead"/>
    <w:basedOn w:val="Normal"/>
    <w:next w:val="Paragraph"/>
    <w:rsid w:val="00A0030B"/>
    <w:pPr>
      <w:keepNext/>
      <w:spacing w:before="120" w:after="60"/>
      <w:outlineLvl w:val="0"/>
    </w:pPr>
    <w:rPr>
      <w:rFonts w:ascii="Myriad Pro" w:hAnsi="Myriad Pro"/>
      <w:b/>
    </w:rPr>
  </w:style>
  <w:style w:type="paragraph" w:styleId="Title">
    <w:name w:val="Title"/>
    <w:basedOn w:val="Normal"/>
    <w:next w:val="Subhead"/>
    <w:qFormat/>
    <w:rsid w:val="00FE399E"/>
    <w:pPr>
      <w:tabs>
        <w:tab w:val="left" w:pos="3823"/>
      </w:tabs>
      <w:spacing w:before="120" w:after="120"/>
      <w:jc w:val="center"/>
      <w:outlineLvl w:val="0"/>
    </w:pPr>
    <w:rPr>
      <w:rFonts w:ascii="Myriad Pro" w:hAnsi="Myriad Pro"/>
      <w:b/>
      <w:kern w:val="28"/>
      <w:sz w:val="32"/>
      <w:szCs w:val="32"/>
    </w:rPr>
  </w:style>
  <w:style w:type="character" w:customStyle="1" w:styleId="Jargon">
    <w:name w:val="Jargon"/>
    <w:basedOn w:val="DefaultParagraphFont"/>
    <w:rsid w:val="00E72724"/>
    <w:rPr>
      <w:noProof/>
    </w:rPr>
  </w:style>
  <w:style w:type="character" w:customStyle="1" w:styleId="Code">
    <w:name w:val="Code"/>
    <w:basedOn w:val="DefaultParagraphFont"/>
    <w:rsid w:val="00E72724"/>
    <w:rPr>
      <w:rFonts w:ascii="Courier" w:hAnsi="Courier"/>
      <w:noProof/>
    </w:rPr>
  </w:style>
  <w:style w:type="paragraph" w:styleId="Header">
    <w:name w:val="header"/>
    <w:basedOn w:val="Normal"/>
    <w:link w:val="HeaderChar"/>
    <w:uiPriority w:val="99"/>
    <w:unhideWhenUsed/>
    <w:rsid w:val="003A4A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AD7"/>
    <w:rPr>
      <w:rFonts w:ascii="Baskerville" w:hAnsi="Baskerville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3A4A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AD7"/>
    <w:rPr>
      <w:rFonts w:ascii="Baskerville" w:hAnsi="Baskerville"/>
      <w:sz w:val="22"/>
      <w:szCs w:val="24"/>
    </w:rPr>
  </w:style>
  <w:style w:type="paragraph" w:styleId="DocumentMap">
    <w:name w:val="Document Map"/>
    <w:basedOn w:val="Normal"/>
    <w:link w:val="DocumentMapChar"/>
    <w:rsid w:val="00A6615B"/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rsid w:val="00A6615B"/>
    <w:rPr>
      <w:rFonts w:ascii="Lucida Grande" w:hAnsi="Lucida Grande"/>
    </w:rPr>
  </w:style>
  <w:style w:type="paragraph" w:styleId="BalloonText">
    <w:name w:val="Balloon Text"/>
    <w:basedOn w:val="Normal"/>
    <w:link w:val="BalloonTextChar"/>
    <w:rsid w:val="00A437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3714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93E3A"/>
    <w:pP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apple-converted-space">
    <w:name w:val="apple-converted-space"/>
    <w:basedOn w:val="DefaultParagraphFont"/>
    <w:rsid w:val="00693E3A"/>
  </w:style>
  <w:style w:type="table" w:styleId="TableGrid">
    <w:name w:val="Table Grid"/>
    <w:basedOn w:val="TableNormal"/>
    <w:rsid w:val="00693E3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3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illw/Dropbox/Apps/Microsoft%20Office/User%20Templates/My%20Templates/B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BW.dotx</Template>
  <TotalTime>15</TotalTime>
  <Pages>1</Pages>
  <Words>75</Words>
  <Characters>434</Characters>
  <Application>Microsoft Macintosh Word</Application>
  <DocSecurity>0</DocSecurity>
  <Lines>3</Lines>
  <Paragraphs>1</Paragraphs>
  <ScaleCrop>false</ScaleCrop>
  <Company>The BearHeart Group</Company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Weinman</dc:creator>
  <cp:keywords/>
  <cp:lastModifiedBy>Bill Weinman</cp:lastModifiedBy>
  <cp:revision>5</cp:revision>
  <cp:lastPrinted>2008-12-01T18:38:00Z</cp:lastPrinted>
  <dcterms:created xsi:type="dcterms:W3CDTF">2016-01-13T15:26:00Z</dcterms:created>
  <dcterms:modified xsi:type="dcterms:W3CDTF">2016-01-14T15:39:00Z</dcterms:modified>
</cp:coreProperties>
</file>